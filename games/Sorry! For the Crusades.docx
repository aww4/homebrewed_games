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646E6" w14:textId="29DEC10D" w:rsidR="00A173C9" w:rsidRPr="005E7E3F" w:rsidRDefault="00F025DC" w:rsidP="00A173C9">
      <w:pPr>
        <w:jc w:val="center"/>
        <w:rPr>
          <w:rFonts w:eastAsia="Times New Roman" w:cstheme="minorHAnsi"/>
        </w:rPr>
      </w:pPr>
      <w:r>
        <w:rPr>
          <w:rFonts w:eastAsia="Times New Roman" w:cstheme="minorHAnsi"/>
          <w:color w:val="000000"/>
          <w:sz w:val="28"/>
          <w:szCs w:val="28"/>
        </w:rPr>
        <w:t>Sorry! For the Crusades</w:t>
      </w:r>
    </w:p>
    <w:p w14:paraId="2225D7E2" w14:textId="3A013DBA" w:rsidR="00F025DC" w:rsidRPr="00F025DC" w:rsidRDefault="00F025DC" w:rsidP="00F025DC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color w:val="000000"/>
          <w:sz w:val="22"/>
          <w:szCs w:val="22"/>
        </w:rPr>
        <w:t>Obligatory you know what would really make you Sorry! Doing Something stupid after drinking. Be careful my loves.</w:t>
      </w:r>
    </w:p>
    <w:p w14:paraId="77621E58" w14:textId="77777777" w:rsidR="00A173C9" w:rsidRPr="005E7E3F" w:rsidRDefault="00A173C9" w:rsidP="00A173C9">
      <w:pPr>
        <w:rPr>
          <w:rFonts w:eastAsia="Times New Roman" w:cstheme="minorHAnsi"/>
        </w:rPr>
      </w:pPr>
    </w:p>
    <w:p w14:paraId="0A330E15" w14:textId="6A2B0120" w:rsidR="00A173C9" w:rsidRPr="004849D7" w:rsidRDefault="00F025DC" w:rsidP="00A173C9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color w:val="000000"/>
          <w:sz w:val="22"/>
          <w:szCs w:val="22"/>
        </w:rPr>
        <w:t xml:space="preserve">The pitch for this is that neither Sorry! Nor King’s Cup is an actually satisfying game after like ten minutes. First, the regular rules for KC are </w:t>
      </w:r>
      <w:proofErr w:type="spellStart"/>
      <w:r>
        <w:rPr>
          <w:rFonts w:eastAsia="Times New Roman" w:cstheme="minorHAnsi"/>
          <w:color w:val="000000"/>
          <w:sz w:val="22"/>
          <w:szCs w:val="22"/>
        </w:rPr>
        <w:t>baaad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 xml:space="preserve"> (see our rules below) and even if you did like them, there is no… winning. Sorry, on the other hand, does have a winner but it’s </w:t>
      </w:r>
      <w:proofErr w:type="spellStart"/>
      <w:r>
        <w:rPr>
          <w:rFonts w:eastAsia="Times New Roman" w:cstheme="minorHAnsi"/>
          <w:color w:val="000000"/>
          <w:sz w:val="22"/>
          <w:szCs w:val="22"/>
        </w:rPr>
        <w:t>slooow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>. The board is so much bigger than Trouble’s!</w:t>
      </w:r>
      <w:r w:rsidR="00A0634C">
        <w:rPr>
          <w:rFonts w:eastAsia="Times New Roman" w:cstheme="minorHAnsi"/>
          <w:color w:val="000000"/>
          <w:sz w:val="22"/>
          <w:szCs w:val="22"/>
        </w:rPr>
        <w:t xml:space="preserve"> This evens out the pacing of both and lets you drink casually but with reason toward a goal. KC is what makes </w:t>
      </w:r>
      <w:proofErr w:type="gramStart"/>
      <w:r w:rsidR="00A0634C">
        <w:rPr>
          <w:rFonts w:eastAsia="Times New Roman" w:cstheme="minorHAnsi"/>
          <w:color w:val="000000"/>
          <w:sz w:val="22"/>
          <w:szCs w:val="22"/>
        </w:rPr>
        <w:t>this crusades</w:t>
      </w:r>
      <w:proofErr w:type="gramEnd"/>
      <w:r w:rsidR="00A0634C">
        <w:rPr>
          <w:rFonts w:eastAsia="Times New Roman" w:cstheme="minorHAnsi"/>
          <w:color w:val="000000"/>
          <w:sz w:val="22"/>
          <w:szCs w:val="22"/>
        </w:rPr>
        <w:t xml:space="preserve"> themed, but there was, you know, a lot of material there if you would like to really crusade this up.</w:t>
      </w:r>
    </w:p>
    <w:p w14:paraId="63AFF5B2" w14:textId="77777777" w:rsidR="00A173C9" w:rsidRPr="005E7E3F" w:rsidRDefault="00A173C9" w:rsidP="00A173C9">
      <w:pPr>
        <w:rPr>
          <w:rFonts w:eastAsia="Times New Roman" w:cstheme="minorHAnsi"/>
        </w:rPr>
      </w:pPr>
    </w:p>
    <w:p w14:paraId="7071A519" w14:textId="77777777" w:rsidR="00A173C9" w:rsidRPr="005E7E3F" w:rsidRDefault="00A173C9" w:rsidP="00A173C9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5E7E3F">
        <w:rPr>
          <w:rFonts w:eastAsia="Times New Roman" w:cstheme="minorHAnsi"/>
          <w:color w:val="000000"/>
          <w:sz w:val="22"/>
          <w:szCs w:val="22"/>
        </w:rPr>
        <w:t>Set Up</w:t>
      </w:r>
    </w:p>
    <w:p w14:paraId="52D79E73" w14:textId="1B35C0D5" w:rsidR="00A173C9" w:rsidRDefault="00A0634C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What Needs to be on the Table</w:t>
      </w:r>
    </w:p>
    <w:p w14:paraId="783365BF" w14:textId="2B77BDA3" w:rsidR="00A0634C" w:rsidRDefault="00A0634C" w:rsidP="00A0634C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Sorry board</w:t>
      </w:r>
    </w:p>
    <w:p w14:paraId="2BB2CD97" w14:textId="23A92301" w:rsidR="00A0634C" w:rsidRDefault="00A0634C" w:rsidP="00A0634C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Randomly selected chess pieces placed at the end or beginning of every “slide”</w:t>
      </w:r>
    </w:p>
    <w:p w14:paraId="2AB09A0F" w14:textId="32E3FB69" w:rsidR="00A0634C" w:rsidRPr="005E7E3F" w:rsidRDefault="00A0634C" w:rsidP="00A0634C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Something to drink, with refills set up on the table because I am lazy</w:t>
      </w:r>
    </w:p>
    <w:p w14:paraId="71761C44" w14:textId="2C184DAD" w:rsidR="00A0634C" w:rsidRDefault="00A0634C" w:rsidP="00A0634C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If there are only 2 players, I strongly recommend having each person play two colors to keep it interesting</w:t>
      </w:r>
    </w:p>
    <w:p w14:paraId="69BCAFAD" w14:textId="77777777" w:rsidR="00A173C9" w:rsidRPr="005E7E3F" w:rsidRDefault="00A173C9" w:rsidP="00A173C9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5E7E3F">
        <w:rPr>
          <w:rFonts w:eastAsia="Times New Roman" w:cstheme="minorHAnsi"/>
          <w:color w:val="000000"/>
          <w:sz w:val="22"/>
          <w:szCs w:val="22"/>
        </w:rPr>
        <w:t>Outline of Gameplay, in Specific then General Terms</w:t>
      </w:r>
    </w:p>
    <w:p w14:paraId="06AC683A" w14:textId="5D2BDE3E" w:rsidR="00A173C9" w:rsidRPr="005E7E3F" w:rsidRDefault="00A0634C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Per children’s game norms, the youngest goes first</w:t>
      </w:r>
    </w:p>
    <w:p w14:paraId="1F272D86" w14:textId="57E4F69C" w:rsidR="00A173C9" w:rsidRDefault="00A0634C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In Your Turn You Should…</w:t>
      </w:r>
    </w:p>
    <w:p w14:paraId="05D5A361" w14:textId="44DE33E2" w:rsidR="00A0634C" w:rsidRDefault="00A0634C" w:rsidP="00A0634C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Pick up one sorry card</w:t>
      </w:r>
    </w:p>
    <w:p w14:paraId="1B79423D" w14:textId="7F05B88A" w:rsidR="00A0634C" w:rsidRDefault="00A0634C" w:rsidP="00A0634C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Follow the actions for that number by King’s Cup rules</w:t>
      </w:r>
    </w:p>
    <w:p w14:paraId="19858357" w14:textId="36EAA912" w:rsidR="00A0634C" w:rsidRDefault="00A0634C" w:rsidP="00A0634C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Move one, some, or none of your pieces according to how the card dictates your movement</w:t>
      </w:r>
    </w:p>
    <w:p w14:paraId="6364DAAC" w14:textId="366F24DA" w:rsidR="00A0634C" w:rsidRDefault="00A0634C" w:rsidP="00A0634C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If you end your turn at the beginning of a slide, pick up the chess piece at the end of it</w:t>
      </w:r>
    </w:p>
    <w:p w14:paraId="60E596C9" w14:textId="58160EF7" w:rsidR="00A0634C" w:rsidRPr="005E7E3F" w:rsidRDefault="00A0634C" w:rsidP="00A0634C">
      <w:pPr>
        <w:numPr>
          <w:ilvl w:val="3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The player who took the chess piece now “decides” what piece will replace it. Another player selects two from a dark bag, holding one in each hand. The first player selects right or left, and the piece goes onto the board.</w:t>
      </w:r>
    </w:p>
    <w:p w14:paraId="3D0A26DA" w14:textId="2D7DCB17" w:rsidR="00A173C9" w:rsidRDefault="00A0634C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The game ends when one player moves all their pieces into Home.</w:t>
      </w:r>
    </w:p>
    <w:p w14:paraId="49814360" w14:textId="3FBD0813" w:rsidR="00A173C9" w:rsidRDefault="00A0634C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Once gameplay is over, the winner is the person with the highest number of points collected. Point values are:</w:t>
      </w:r>
    </w:p>
    <w:p w14:paraId="51EB8E87" w14:textId="1BDCEFAC" w:rsidR="00A0634C" w:rsidRDefault="00AD1B46" w:rsidP="00A0634C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Sorry piece: 10</w:t>
      </w:r>
    </w:p>
    <w:p w14:paraId="05E35EF2" w14:textId="6A036B0B" w:rsidR="00AD1B46" w:rsidRDefault="00AD1B46" w:rsidP="00A0634C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Queen: 6</w:t>
      </w:r>
    </w:p>
    <w:p w14:paraId="202E7C22" w14:textId="6A1A945D" w:rsidR="00AD1B46" w:rsidRDefault="00AD1B46" w:rsidP="00A0634C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King: 5</w:t>
      </w:r>
    </w:p>
    <w:p w14:paraId="18BAAFCB" w14:textId="461F3DBE" w:rsidR="00AD1B46" w:rsidRDefault="00AD1B46" w:rsidP="00A0634C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Knight/Bishop/Rook: 3</w:t>
      </w:r>
    </w:p>
    <w:p w14:paraId="37906A8E" w14:textId="175E804D" w:rsidR="00AD1B46" w:rsidRPr="00A173C9" w:rsidRDefault="00AD1B46" w:rsidP="00A0634C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Pawn: 1</w:t>
      </w:r>
    </w:p>
    <w:p w14:paraId="7F028CF8" w14:textId="088CEBC3" w:rsidR="00A173C9" w:rsidRDefault="00A173C9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 xml:space="preserve">Finally, the </w:t>
      </w:r>
      <w:r w:rsidRPr="005E7E3F">
        <w:rPr>
          <w:rFonts w:eastAsia="Times New Roman" w:cstheme="minorHAnsi"/>
          <w:color w:val="000000"/>
          <w:sz w:val="22"/>
          <w:szCs w:val="22"/>
        </w:rPr>
        <w:t>Outline in General Terms</w:t>
      </w:r>
    </w:p>
    <w:p w14:paraId="213D3C2F" w14:textId="2E147AAF" w:rsidR="00AD1B46" w:rsidRDefault="00AD1B46" w:rsidP="00AD1B46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Play Sorry! Simultaneously with King’s Cup, based on the number on each card</w:t>
      </w:r>
    </w:p>
    <w:p w14:paraId="62B36077" w14:textId="0664AB57" w:rsidR="00AD1B46" w:rsidRDefault="00AD1B46" w:rsidP="00AD1B46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Collect chess pieces and move Sorry! pieces to home to collect points</w:t>
      </w:r>
    </w:p>
    <w:p w14:paraId="5F0DD7BC" w14:textId="7375537B" w:rsidR="00AD1B46" w:rsidRPr="005E7E3F" w:rsidRDefault="00AD1B46" w:rsidP="00AD1B46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 xml:space="preserve">She with the most points </w:t>
      </w:r>
      <w:proofErr w:type="gramStart"/>
      <w:r>
        <w:rPr>
          <w:rFonts w:eastAsia="Times New Roman" w:cstheme="minorHAnsi"/>
          <w:color w:val="000000"/>
          <w:sz w:val="22"/>
          <w:szCs w:val="22"/>
        </w:rPr>
        <w:t>wins</w:t>
      </w:r>
      <w:proofErr w:type="gramEnd"/>
    </w:p>
    <w:p w14:paraId="5BAEFD95" w14:textId="58D4F7CD" w:rsidR="00D4747C" w:rsidRDefault="00A173C9" w:rsidP="00AD1B46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5E7E3F">
        <w:rPr>
          <w:rFonts w:eastAsia="Times New Roman" w:cstheme="minorHAnsi"/>
          <w:color w:val="000000"/>
          <w:sz w:val="22"/>
          <w:szCs w:val="22"/>
        </w:rPr>
        <w:t>Appendix</w:t>
      </w:r>
    </w:p>
    <w:p w14:paraId="7D336450" w14:textId="61D33ECC" w:rsidR="00AD1B46" w:rsidRDefault="00AD1B46" w:rsidP="00AD1B46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Our King’s Cup house rules</w:t>
      </w:r>
    </w:p>
    <w:p w14:paraId="38E62B21" w14:textId="389E29C5" w:rsidR="00AD1B46" w:rsidRPr="00AD1B46" w:rsidRDefault="00AD1B46" w:rsidP="00AD1B46">
      <w:pPr>
        <w:numPr>
          <w:ilvl w:val="2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(</w:t>
      </w:r>
      <w:r w:rsidRPr="00AD1B46">
        <w:rPr>
          <w:rFonts w:eastAsia="Times New Roman" w:cstheme="minorHAnsi"/>
          <w:color w:val="000000"/>
          <w:sz w:val="22"/>
          <w:szCs w:val="22"/>
        </w:rPr>
        <w:t>Ace</w:t>
      </w:r>
      <w:r>
        <w:rPr>
          <w:rFonts w:eastAsia="Times New Roman" w:cstheme="minorHAnsi"/>
          <w:color w:val="000000"/>
          <w:sz w:val="22"/>
          <w:szCs w:val="22"/>
        </w:rPr>
        <w:t>)</w:t>
      </w:r>
      <w:r w:rsidRPr="00AD1B46">
        <w:rPr>
          <w:rFonts w:eastAsia="Times New Roman" w:cstheme="minorHAnsi"/>
          <w:color w:val="000000"/>
          <w:sz w:val="22"/>
          <w:szCs w:val="22"/>
        </w:rPr>
        <w:t xml:space="preserve"> Waterfall (started/controlled by the person to the left of they who drew the ace)</w:t>
      </w:r>
    </w:p>
    <w:p w14:paraId="71115372" w14:textId="77777777" w:rsidR="00AD1B46" w:rsidRPr="00AD1B46" w:rsidRDefault="00AD1B46" w:rsidP="00AD1B46">
      <w:pPr>
        <w:numPr>
          <w:ilvl w:val="2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D1B46">
        <w:rPr>
          <w:rFonts w:eastAsia="Times New Roman" w:cstheme="minorHAnsi"/>
          <w:color w:val="000000"/>
          <w:sz w:val="22"/>
          <w:szCs w:val="22"/>
        </w:rPr>
        <w:lastRenderedPageBreak/>
        <w:t>You</w:t>
      </w:r>
    </w:p>
    <w:p w14:paraId="40BB410A" w14:textId="77777777" w:rsidR="00AD1B46" w:rsidRPr="00AD1B46" w:rsidRDefault="00AD1B46" w:rsidP="00AD1B46">
      <w:pPr>
        <w:numPr>
          <w:ilvl w:val="2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D1B46">
        <w:rPr>
          <w:rFonts w:eastAsia="Times New Roman" w:cstheme="minorHAnsi"/>
          <w:color w:val="000000"/>
          <w:sz w:val="22"/>
          <w:szCs w:val="22"/>
        </w:rPr>
        <w:t>Me</w:t>
      </w:r>
    </w:p>
    <w:p w14:paraId="6ABAE396" w14:textId="77777777" w:rsidR="00AD1B46" w:rsidRPr="00AD1B46" w:rsidRDefault="00AD1B46" w:rsidP="00AD1B46">
      <w:pPr>
        <w:numPr>
          <w:ilvl w:val="2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D1B46">
        <w:rPr>
          <w:rFonts w:eastAsia="Times New Roman" w:cstheme="minorHAnsi"/>
          <w:color w:val="000000"/>
          <w:sz w:val="22"/>
          <w:szCs w:val="22"/>
        </w:rPr>
        <w:t>Pour (this is the only time you're allowed to refill your drinks without penalty! Good for pacing; if you run out before the next 4 is played, you're on the hook for a shot made by another player. Drink responsibly fellas)</w:t>
      </w:r>
    </w:p>
    <w:p w14:paraId="1EB9F239" w14:textId="77777777" w:rsidR="00AD1B46" w:rsidRPr="00AD1B46" w:rsidRDefault="00AD1B46" w:rsidP="00AD1B46">
      <w:pPr>
        <w:numPr>
          <w:ilvl w:val="2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D1B46">
        <w:rPr>
          <w:rFonts w:eastAsia="Times New Roman" w:cstheme="minorHAnsi"/>
          <w:color w:val="000000"/>
          <w:sz w:val="22"/>
          <w:szCs w:val="22"/>
        </w:rPr>
        <w:t>Guys</w:t>
      </w:r>
    </w:p>
    <w:p w14:paraId="5E8E2A6E" w14:textId="4662E96A" w:rsidR="00AD1B46" w:rsidRPr="00AD1B46" w:rsidRDefault="00AD1B46" w:rsidP="00AD1B46">
      <w:pPr>
        <w:numPr>
          <w:ilvl w:val="2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Not in (our) Sorry! deck</w:t>
      </w:r>
    </w:p>
    <w:p w14:paraId="0EFEA0DF" w14:textId="77777777" w:rsidR="00AD1B46" w:rsidRPr="00AD1B46" w:rsidRDefault="00AD1B46" w:rsidP="00AD1B46">
      <w:pPr>
        <w:numPr>
          <w:ilvl w:val="2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D1B46">
        <w:rPr>
          <w:rFonts w:eastAsia="Times New Roman" w:cstheme="minorHAnsi"/>
          <w:color w:val="000000"/>
          <w:sz w:val="22"/>
          <w:szCs w:val="22"/>
        </w:rPr>
        <w:t>Heaven</w:t>
      </w:r>
    </w:p>
    <w:p w14:paraId="596E357F" w14:textId="77777777" w:rsidR="00AD1B46" w:rsidRPr="00AD1B46" w:rsidRDefault="00AD1B46" w:rsidP="00AD1B46">
      <w:pPr>
        <w:numPr>
          <w:ilvl w:val="2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D1B46">
        <w:rPr>
          <w:rFonts w:eastAsia="Times New Roman" w:cstheme="minorHAnsi"/>
          <w:color w:val="000000"/>
          <w:sz w:val="22"/>
          <w:szCs w:val="22"/>
        </w:rPr>
        <w:t>Mate (make the penis in vagina hand symbol first; mates works fine when there's like four or more of you, but we found it very dull when playing with 2)</w:t>
      </w:r>
    </w:p>
    <w:p w14:paraId="74072299" w14:textId="29CA7CCD" w:rsidR="00AD1B46" w:rsidRPr="00AD1B46" w:rsidRDefault="00AD1B46" w:rsidP="00AD1B46">
      <w:pPr>
        <w:numPr>
          <w:ilvl w:val="2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Not in (our) Sorry! deck</w:t>
      </w:r>
    </w:p>
    <w:p w14:paraId="50C74323" w14:textId="77777777" w:rsidR="00AD1B46" w:rsidRPr="00AD1B46" w:rsidRDefault="00AD1B46" w:rsidP="00AD1B46">
      <w:pPr>
        <w:numPr>
          <w:ilvl w:val="2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D1B46">
        <w:rPr>
          <w:rFonts w:eastAsia="Times New Roman" w:cstheme="minorHAnsi"/>
          <w:color w:val="000000"/>
          <w:sz w:val="22"/>
          <w:szCs w:val="22"/>
        </w:rPr>
        <w:t>Categories</w:t>
      </w:r>
    </w:p>
    <w:p w14:paraId="076783CA" w14:textId="77777777" w:rsidR="00AD1B46" w:rsidRPr="00AD1B46" w:rsidRDefault="00AD1B46" w:rsidP="00AD1B46">
      <w:pPr>
        <w:numPr>
          <w:ilvl w:val="2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D1B46">
        <w:rPr>
          <w:rFonts w:eastAsia="Times New Roman" w:cstheme="minorHAnsi"/>
          <w:color w:val="000000"/>
          <w:sz w:val="22"/>
          <w:szCs w:val="22"/>
        </w:rPr>
        <w:t>(Jack) Three finger Never Have I Ever</w:t>
      </w:r>
    </w:p>
    <w:p w14:paraId="29378957" w14:textId="60C7EBC9" w:rsidR="00AD1B46" w:rsidRPr="00AD1B46" w:rsidRDefault="00AD1B46" w:rsidP="00AD1B46">
      <w:pPr>
        <w:numPr>
          <w:ilvl w:val="2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D1B46">
        <w:rPr>
          <w:rFonts w:eastAsia="Times New Roman" w:cstheme="minorHAnsi"/>
          <w:color w:val="000000"/>
          <w:sz w:val="22"/>
          <w:szCs w:val="22"/>
        </w:rPr>
        <w:t>(</w:t>
      </w:r>
      <w:r>
        <w:rPr>
          <w:rFonts w:eastAsia="Times New Roman" w:cstheme="minorHAnsi"/>
          <w:color w:val="000000"/>
          <w:sz w:val="22"/>
          <w:szCs w:val="22"/>
        </w:rPr>
        <w:t>Queen) – Queens! Ladies drink</w:t>
      </w:r>
    </w:p>
    <w:p w14:paraId="001D0210" w14:textId="74CE91FD" w:rsidR="00AD1B46" w:rsidRDefault="00AD1B46" w:rsidP="00AD1B46">
      <w:pPr>
        <w:numPr>
          <w:ilvl w:val="2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D1B46">
        <w:rPr>
          <w:rFonts w:eastAsia="Times New Roman" w:cstheme="minorHAnsi"/>
          <w:color w:val="000000"/>
          <w:sz w:val="22"/>
          <w:szCs w:val="22"/>
        </w:rPr>
        <w:t xml:space="preserve">(King/Sorry): Pick the next song in the playlist because I am too damn old to be drinking </w:t>
      </w:r>
      <w:proofErr w:type="spellStart"/>
      <w:r w:rsidRPr="00AD1B46">
        <w:rPr>
          <w:rFonts w:eastAsia="Times New Roman" w:cstheme="minorHAnsi"/>
          <w:color w:val="000000"/>
          <w:sz w:val="22"/>
          <w:szCs w:val="22"/>
        </w:rPr>
        <w:t>rumblehooch</w:t>
      </w:r>
      <w:proofErr w:type="spellEnd"/>
    </w:p>
    <w:p w14:paraId="33C3971D" w14:textId="7B1F6AAD" w:rsidR="00AD1B46" w:rsidRDefault="00AD1B46" w:rsidP="00AD1B46">
      <w:pPr>
        <w:numPr>
          <w:ilvl w:val="1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Photos</w:t>
      </w:r>
    </w:p>
    <w:p w14:paraId="7F4C78F0" w14:textId="2ED8D098" w:rsidR="00AD1B46" w:rsidRPr="00AD1B46" w:rsidRDefault="00AD1B46" w:rsidP="00AD1B46">
      <w:pPr>
        <w:ind w:left="720"/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4EC73361" wp14:editId="7F625DDC">
            <wp:extent cx="5943600" cy="7924800"/>
            <wp:effectExtent l="0" t="0" r="0" b="0"/>
            <wp:docPr id="1" name="Picture 1" descr="A picture containing indoor, table, sitting,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table, sitting, boo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B46" w:rsidRPr="00AD1B46" w:rsidSect="00FD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C421C"/>
    <w:multiLevelType w:val="multilevel"/>
    <w:tmpl w:val="E3C20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17A4D"/>
    <w:multiLevelType w:val="hybridMultilevel"/>
    <w:tmpl w:val="75220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06627"/>
    <w:multiLevelType w:val="hybridMultilevel"/>
    <w:tmpl w:val="5ADC4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DC"/>
    <w:rsid w:val="00157395"/>
    <w:rsid w:val="00657795"/>
    <w:rsid w:val="00A0634C"/>
    <w:rsid w:val="00A173C9"/>
    <w:rsid w:val="00AD1B46"/>
    <w:rsid w:val="00D4747C"/>
    <w:rsid w:val="00F025DC"/>
    <w:rsid w:val="00FD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8B771"/>
  <w15:chartTrackingRefBased/>
  <w15:docId w15:val="{5994513C-1B2F-184F-B7F7-91446E73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3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5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nie/Library/Group%20Containers/UBF8T346G9.Office/User%20Content.localized/Templates.localized/Instruction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Instructions_Template.dotx</Template>
  <TotalTime>18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Wyhof Walker</dc:creator>
  <cp:keywords/>
  <dc:description/>
  <cp:lastModifiedBy>Anne Wyhof Walker</cp:lastModifiedBy>
  <cp:revision>1</cp:revision>
  <dcterms:created xsi:type="dcterms:W3CDTF">2020-11-25T01:19:00Z</dcterms:created>
  <dcterms:modified xsi:type="dcterms:W3CDTF">2020-11-25T01:45:00Z</dcterms:modified>
</cp:coreProperties>
</file>